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36"/>
          <w:szCs w:val="36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{#pages}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 生 基 本 情 况</w:t>
      </w:r>
      <w:bookmarkStart w:id="0" w:name="_GoBack"/>
      <w:bookmarkEnd w:id="0"/>
    </w:p>
    <w:p>
      <w:pPr>
        <w:jc w:val="left"/>
        <w:rPr>
          <w:rFonts w:hint="default" w:eastAsia="宋体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{#items}</w:t>
      </w:r>
    </w:p>
    <w:tbl>
      <w:tblPr>
        <w:tblStyle w:val="4"/>
        <w:tblW w:w="10615" w:type="dxa"/>
        <w:tblInd w:w="-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191"/>
        <w:gridCol w:w="1076"/>
        <w:gridCol w:w="1265"/>
        <w:gridCol w:w="1341"/>
        <w:gridCol w:w="743"/>
        <w:gridCol w:w="831"/>
        <w:gridCol w:w="1154"/>
        <w:gridCol w:w="1473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noWrap w:val="0"/>
            <w:vAlign w:val="center"/>
          </w:tcPr>
          <w:p>
            <w:pPr>
              <w:spacing w:line="500" w:lineRule="exact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座号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学生姓名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{NA}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出生年月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{BIRTH}</w:t>
            </w:r>
          </w:p>
        </w:tc>
        <w:tc>
          <w:tcPr>
            <w:tcW w:w="74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性别</w:t>
            </w:r>
          </w:p>
        </w:tc>
        <w:tc>
          <w:tcPr>
            <w:tcW w:w="83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{GENDER}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籍 贯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1"/>
                <w:szCs w:val="21"/>
                <w:lang w:val="en-US" w:eastAsia="zh-CN"/>
              </w:rPr>
              <w:t>{NATIVE}</w:t>
            </w:r>
          </w:p>
        </w:tc>
        <w:tc>
          <w:tcPr>
            <w:tcW w:w="83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{ID}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家庭住址</w:t>
            </w:r>
          </w:p>
        </w:tc>
        <w:tc>
          <w:tcPr>
            <w:tcW w:w="5256" w:type="dxa"/>
            <w:gridSpan w:val="5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18"/>
                <w:szCs w:val="18"/>
                <w:lang w:val="en-US" w:eastAsia="zh-CN"/>
              </w:rPr>
              <w:t>{ADR}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{PHONE1}</w:t>
            </w:r>
          </w:p>
        </w:tc>
        <w:tc>
          <w:tcPr>
            <w:tcW w:w="834" w:type="dxa"/>
            <w:vMerge w:val="restart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父亲姓名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{FN}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工作单位</w:t>
            </w:r>
          </w:p>
        </w:tc>
        <w:tc>
          <w:tcPr>
            <w:tcW w:w="2915" w:type="dxa"/>
            <w:gridSpan w:val="3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18"/>
                <w:szCs w:val="18"/>
                <w:lang w:val="en-US" w:eastAsia="zh-CN"/>
              </w:rPr>
              <w:t>{FADR}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{PHONE1}</w:t>
            </w:r>
          </w:p>
        </w:tc>
        <w:tc>
          <w:tcPr>
            <w:tcW w:w="834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707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  <w:tc>
          <w:tcPr>
            <w:tcW w:w="1191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母亲姓名</w:t>
            </w:r>
          </w:p>
        </w:tc>
        <w:tc>
          <w:tcPr>
            <w:tcW w:w="1076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{MN}</w:t>
            </w:r>
          </w:p>
        </w:tc>
        <w:tc>
          <w:tcPr>
            <w:tcW w:w="1265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工作单位</w:t>
            </w:r>
          </w:p>
        </w:tc>
        <w:tc>
          <w:tcPr>
            <w:tcW w:w="2915" w:type="dxa"/>
            <w:gridSpan w:val="3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w w:val="90"/>
                <w:sz w:val="24"/>
                <w:lang w:val="en-US" w:eastAsia="zh-CN"/>
              </w:rPr>
            </w:pPr>
            <w:r>
              <w:rPr>
                <w:rFonts w:hint="eastAsia"/>
                <w:w w:val="90"/>
                <w:sz w:val="18"/>
                <w:szCs w:val="18"/>
                <w:lang w:val="en-US" w:eastAsia="zh-CN"/>
              </w:rPr>
              <w:t>{MADR}</w:t>
            </w:r>
          </w:p>
        </w:tc>
        <w:tc>
          <w:tcPr>
            <w:tcW w:w="1154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</w:rPr>
              <w:t>联系电话</w:t>
            </w:r>
          </w:p>
        </w:tc>
        <w:tc>
          <w:tcPr>
            <w:tcW w:w="1473" w:type="dxa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  <w:r>
              <w:rPr>
                <w:rFonts w:hint="eastAsia"/>
                <w:w w:val="90"/>
                <w:sz w:val="24"/>
                <w:lang w:val="en-US" w:eastAsia="zh-CN"/>
              </w:rPr>
              <w:t>{PHONE2}</w:t>
            </w:r>
          </w:p>
        </w:tc>
        <w:tc>
          <w:tcPr>
            <w:tcW w:w="834" w:type="dxa"/>
            <w:vMerge w:val="continue"/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w w:val="90"/>
                <w:sz w:val="24"/>
              </w:rPr>
            </w:pPr>
          </w:p>
        </w:tc>
      </w:tr>
    </w:tbl>
    <w:p>
      <w:pPr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{/items}</w:t>
      </w:r>
    </w:p>
    <w:p>
      <w:pPr>
        <w:jc w:val="left"/>
        <w:rPr>
          <w:rFonts w:hint="eastAsia"/>
          <w:b w:val="0"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{/pages}</w:t>
      </w:r>
    </w:p>
    <w:p>
      <w:pPr>
        <w:jc w:val="both"/>
        <w:rPr>
          <w:rFonts w:hint="eastAsia"/>
          <w:b w:val="0"/>
          <w:bCs/>
          <w:sz w:val="36"/>
          <w:szCs w:val="36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N2YyYzI2OTY3OTBlY2FhMzIwOGZlYzk3MjZhNTUifQ=="/>
  </w:docVars>
  <w:rsids>
    <w:rsidRoot w:val="07767625"/>
    <w:rsid w:val="000B7935"/>
    <w:rsid w:val="00121B91"/>
    <w:rsid w:val="00124134"/>
    <w:rsid w:val="00216FD2"/>
    <w:rsid w:val="00231290"/>
    <w:rsid w:val="002313B5"/>
    <w:rsid w:val="002A5B97"/>
    <w:rsid w:val="002C6783"/>
    <w:rsid w:val="002C6E82"/>
    <w:rsid w:val="003861C5"/>
    <w:rsid w:val="00406DDA"/>
    <w:rsid w:val="004631A6"/>
    <w:rsid w:val="004E0028"/>
    <w:rsid w:val="00517C6E"/>
    <w:rsid w:val="005B501D"/>
    <w:rsid w:val="00615B2C"/>
    <w:rsid w:val="00650627"/>
    <w:rsid w:val="00744F8A"/>
    <w:rsid w:val="007C4301"/>
    <w:rsid w:val="007F64BD"/>
    <w:rsid w:val="00855872"/>
    <w:rsid w:val="008B303C"/>
    <w:rsid w:val="008C6CDF"/>
    <w:rsid w:val="008E3D67"/>
    <w:rsid w:val="00972D57"/>
    <w:rsid w:val="00991735"/>
    <w:rsid w:val="009D7496"/>
    <w:rsid w:val="00A17C7A"/>
    <w:rsid w:val="00A53DCA"/>
    <w:rsid w:val="00A84FC4"/>
    <w:rsid w:val="00C15487"/>
    <w:rsid w:val="00C1638F"/>
    <w:rsid w:val="00CB3252"/>
    <w:rsid w:val="00CD4581"/>
    <w:rsid w:val="00FC2728"/>
    <w:rsid w:val="00FE56D2"/>
    <w:rsid w:val="01B464A4"/>
    <w:rsid w:val="02380E83"/>
    <w:rsid w:val="06331A1C"/>
    <w:rsid w:val="07767625"/>
    <w:rsid w:val="0A6667BF"/>
    <w:rsid w:val="0E4D215A"/>
    <w:rsid w:val="139E260E"/>
    <w:rsid w:val="197A6BF9"/>
    <w:rsid w:val="223D4945"/>
    <w:rsid w:val="23A92C44"/>
    <w:rsid w:val="249620A6"/>
    <w:rsid w:val="28B600D3"/>
    <w:rsid w:val="2F643F15"/>
    <w:rsid w:val="2F91569A"/>
    <w:rsid w:val="2FD60894"/>
    <w:rsid w:val="307A6FF8"/>
    <w:rsid w:val="367D2058"/>
    <w:rsid w:val="3D8B6100"/>
    <w:rsid w:val="3E9D7A57"/>
    <w:rsid w:val="4436276D"/>
    <w:rsid w:val="45E74D31"/>
    <w:rsid w:val="4EF13605"/>
    <w:rsid w:val="5B767BC7"/>
    <w:rsid w:val="5C10229B"/>
    <w:rsid w:val="6D535020"/>
    <w:rsid w:val="71092523"/>
    <w:rsid w:val="746A2ED5"/>
    <w:rsid w:val="77D63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71</Words>
  <Characters>166</Characters>
  <Lines>55</Lines>
  <Paragraphs>15</Paragraphs>
  <TotalTime>3</TotalTime>
  <ScaleCrop>false</ScaleCrop>
  <LinksUpToDate>false</LinksUpToDate>
  <CharactersWithSpaces>172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2018-09-12T06:13:00Z</dcterms:created>
  <dc:creator>HP</dc:creator>
  <cp:lastModifiedBy>臼樨</cp:lastModifiedBy>
  <cp:lastPrinted>2018-09-12T06:24:00Z</cp:lastPrinted>
  <dcterms:modified xsi:type="dcterms:W3CDTF">2022-12-14T13:16:09Z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492A14105554473C943D504C0CC0A93C</vt:lpwstr>
  </property>
</Properties>
</file>